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Name:</w:t>
      </w:r>
      <w:r w:rsidR="006235F8">
        <w:t xml:space="preserve"> </w:t>
      </w:r>
      <w:sdt>
        <w:sdtPr>
          <w:id w:val="-524635674"/>
          <w:placeholder>
            <w:docPart w:val="788A48016092364EB582A3005E23CBF9"/>
          </w:placeholder>
          <w:showingPlcHdr/>
          <w:text/>
        </w:sdtPr>
        <w:sdtEndPr/>
        <w:sdtContent>
          <w:r w:rsidR="002842D7" w:rsidRPr="00292E8B">
            <w:rPr>
              <w:rStyle w:val="PlaceholderText"/>
            </w:rPr>
            <w:t xml:space="preserve">Click here to enter </w:t>
          </w:r>
          <w:r w:rsidR="002842D7">
            <w:rPr>
              <w:rStyle w:val="PlaceholderText"/>
            </w:rPr>
            <w:t>your name</w:t>
          </w:r>
          <w:r w:rsidR="002842D7" w:rsidRPr="00292E8B">
            <w:rPr>
              <w:rStyle w:val="PlaceholderText"/>
            </w:rPr>
            <w:t>.</w:t>
          </w:r>
        </w:sdtContent>
      </w:sdt>
    </w:p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Age:</w:t>
      </w:r>
      <w:r w:rsidR="009762BC">
        <w:t xml:space="preserve"> </w:t>
      </w:r>
      <w:sdt>
        <w:sdtPr>
          <w:id w:val="-799842941"/>
          <w:placeholder>
            <w:docPart w:val="D033EDE85FBAA743955ACE96FD05F6BB"/>
          </w:placeholder>
          <w:showingPlcHdr/>
          <w:dropDownList>
            <w:listItem w:value="Choose your age range"/>
            <w:listItem w:displayText="20-29" w:value="20-29"/>
            <w:listItem w:displayText="30-39" w:value="30-39"/>
            <w:listItem w:displayText="40-49" w:value="40-49"/>
            <w:listItem w:displayText="50-59" w:value="50-59"/>
            <w:listItem w:displayText="60 +" w:value="60 +"/>
          </w:dropDownList>
        </w:sdtPr>
        <w:sdtEndPr/>
        <w:sdtContent>
          <w:r w:rsidR="002842D7" w:rsidRPr="00292E8B">
            <w:rPr>
              <w:rStyle w:val="PlaceholderText"/>
            </w:rPr>
            <w:t xml:space="preserve">Choose </w:t>
          </w:r>
          <w:r w:rsidR="002842D7">
            <w:rPr>
              <w:rStyle w:val="PlaceholderText"/>
            </w:rPr>
            <w:t>your age range</w:t>
          </w:r>
          <w:r w:rsidR="002842D7" w:rsidRPr="00292E8B">
            <w:rPr>
              <w:rStyle w:val="PlaceholderText"/>
            </w:rPr>
            <w:t>.</w:t>
          </w:r>
        </w:sdtContent>
      </w:sdt>
    </w:p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Date of Birth:</w:t>
      </w:r>
      <w:r w:rsidR="000A4A2A">
        <w:t xml:space="preserve"> </w:t>
      </w:r>
      <w:sdt>
        <w:sdtPr>
          <w:id w:val="548648578"/>
          <w:placeholder>
            <w:docPart w:val="BE1ACD7B6254AC4F908BED658392FEE0"/>
          </w:placeholder>
          <w:showingPlcHdr/>
          <w:date w:fullDate="2014-11-2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2842D7" w:rsidRPr="00292E8B">
            <w:rPr>
              <w:rStyle w:val="PlaceholderText"/>
            </w:rPr>
            <w:t xml:space="preserve">Click here to </w:t>
          </w:r>
          <w:r w:rsidR="002842D7">
            <w:rPr>
              <w:rStyle w:val="PlaceholderText"/>
            </w:rPr>
            <w:t>choose your D.O.B</w:t>
          </w:r>
          <w:r w:rsidR="002842D7" w:rsidRPr="00292E8B">
            <w:rPr>
              <w:rStyle w:val="PlaceholderText"/>
            </w:rPr>
            <w:t>.</w:t>
          </w:r>
        </w:sdtContent>
      </w:sdt>
    </w:p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Sex:</w:t>
      </w:r>
      <w:r w:rsidR="00246197">
        <w:t xml:space="preserve"> </w:t>
      </w:r>
      <w:r w:rsidR="007E052C">
        <w:t xml:space="preserve">Male  </w:t>
      </w:r>
      <w:sdt>
        <w:sdtPr>
          <w:id w:val="47741564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2842D7">
            <w:rPr>
              <w:rFonts w:ascii="MS Gothic" w:eastAsia="MS Gothic" w:hAnsi="MS Gothic" w:hint="eastAsia"/>
            </w:rPr>
            <w:t>☐</w:t>
          </w:r>
        </w:sdtContent>
      </w:sdt>
      <w:r w:rsidR="007E052C">
        <w:t xml:space="preserve"> Female  </w:t>
      </w:r>
      <w:sdt>
        <w:sdtPr>
          <w:id w:val="-91216095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7E052C">
            <w:rPr>
              <w:rFonts w:ascii="MS Gothic" w:eastAsia="MS Gothic" w:hAnsi="MS Gothic" w:hint="eastAsia"/>
            </w:rPr>
            <w:t>☐</w:t>
          </w:r>
        </w:sdtContent>
      </w:sdt>
    </w:p>
    <w:p w:rsidR="006235F8" w:rsidRDefault="00FD6C44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Zip Code</w:t>
      </w:r>
      <w:r w:rsidR="00E67B6C">
        <w:t>:</w:t>
      </w:r>
      <w:r>
        <w:t xml:space="preserve"> </w:t>
      </w:r>
      <w:sdt>
        <w:sdtPr>
          <w:id w:val="289789002"/>
          <w:placeholder>
            <w:docPart w:val="F0861881A475C04DB90FFD2BDE054E97"/>
          </w:placeholder>
          <w:showingPlcHdr/>
          <w:text/>
        </w:sdtPr>
        <w:sdtEndPr/>
        <w:sdtContent>
          <w:r w:rsidR="002842D7" w:rsidRPr="00FD6C44">
            <w:rPr>
              <w:rStyle w:val="PlaceholderText"/>
            </w:rPr>
            <w:t xml:space="preserve">Click here to enter </w:t>
          </w:r>
          <w:r w:rsidR="002842D7">
            <w:rPr>
              <w:rStyle w:val="PlaceholderText"/>
            </w:rPr>
            <w:t>your Zip Code</w:t>
          </w:r>
          <w:r w:rsidR="002842D7" w:rsidRPr="00FD6C44">
            <w:rPr>
              <w:rStyle w:val="PlaceholderText"/>
            </w:rPr>
            <w:t>.</w:t>
          </w:r>
        </w:sdtContent>
      </w:sdt>
    </w:p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Phone Number:</w:t>
      </w:r>
      <w:r w:rsidR="00FD6C44">
        <w:t xml:space="preserve"> </w:t>
      </w:r>
      <w:sdt>
        <w:sdtPr>
          <w:id w:val="2069762512"/>
          <w:placeholder>
            <w:docPart w:val="8CEB66D26303D64FB1BF1CA5575F7F17"/>
          </w:placeholder>
          <w:showingPlcHdr/>
          <w:text/>
        </w:sdtPr>
        <w:sdtEndPr/>
        <w:sdtContent>
          <w:r w:rsidR="002842D7" w:rsidRPr="00292E8B">
            <w:rPr>
              <w:rStyle w:val="PlaceholderText"/>
            </w:rPr>
            <w:t xml:space="preserve">Click here to enter </w:t>
          </w:r>
          <w:r w:rsidR="002842D7">
            <w:rPr>
              <w:rStyle w:val="PlaceholderText"/>
            </w:rPr>
            <w:t>your phone number</w:t>
          </w:r>
          <w:r w:rsidR="002842D7" w:rsidRPr="00292E8B">
            <w:rPr>
              <w:rStyle w:val="PlaceholderText"/>
            </w:rPr>
            <w:t>.</w:t>
          </w:r>
        </w:sdtContent>
      </w:sdt>
    </w:p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 xml:space="preserve">Favorite </w:t>
      </w:r>
      <w:r w:rsidR="0013052D">
        <w:t xml:space="preserve">Primary </w:t>
      </w:r>
      <w:r>
        <w:t>Color</w:t>
      </w:r>
      <w:r w:rsidR="0013052D">
        <w:t xml:space="preserve"> and</w:t>
      </w:r>
      <w:r w:rsidR="007E052C">
        <w:t xml:space="preserve"> W</w:t>
      </w:r>
      <w:r w:rsidR="0013052D">
        <w:t>hy</w:t>
      </w:r>
      <w:r>
        <w:t>:</w:t>
      </w:r>
      <w:r w:rsidR="00B3044E">
        <w:t xml:space="preserve"> </w:t>
      </w:r>
      <w:sdt>
        <w:sdtPr>
          <w:id w:val="-1652054130"/>
          <w:placeholder>
            <w:docPart w:val="D3FB817A78A603468FF05E9C4A7EF77D"/>
          </w:placeholder>
          <w:showingPlcHdr/>
          <w:comboBox>
            <w:listItem w:value="Choose an item."/>
            <w:listItem w:displayText="Red" w:value="Red"/>
            <w:listItem w:displayText="Blue" w:value="Blue"/>
            <w:listItem w:displayText="Green" w:value="Green"/>
          </w:comboBox>
        </w:sdtPr>
        <w:sdtEndPr/>
        <w:sdtContent>
          <w:r w:rsidR="002842D7" w:rsidRPr="00292E8B">
            <w:rPr>
              <w:rStyle w:val="PlaceholderText"/>
            </w:rPr>
            <w:t xml:space="preserve">Choose </w:t>
          </w:r>
          <w:r w:rsidR="002842D7">
            <w:rPr>
              <w:rStyle w:val="PlaceholderText"/>
            </w:rPr>
            <w:t>a color and tell us why you like it</w:t>
          </w:r>
          <w:r w:rsidR="002842D7" w:rsidRPr="00292E8B">
            <w:rPr>
              <w:rStyle w:val="PlaceholderText"/>
            </w:rPr>
            <w:t>.</w:t>
          </w:r>
        </w:sdtContent>
      </w:sdt>
    </w:p>
    <w:p w:rsidR="006235F8" w:rsidRP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  <w:rPr>
          <w:sz w:val="24"/>
          <w:szCs w:val="24"/>
        </w:rPr>
      </w:pPr>
      <w:r>
        <w:t>Best Pizza Topping</w:t>
      </w:r>
      <w:r w:rsidR="007E052C">
        <w:t>s</w:t>
      </w:r>
      <w:r>
        <w:t>:</w:t>
      </w:r>
      <w:r w:rsidR="007E052C">
        <w:t xml:space="preserve"> </w:t>
      </w:r>
      <w:r w:rsidR="007E052C">
        <w:br/>
        <w:t xml:space="preserve">Pepperoni </w:t>
      </w:r>
      <w:sdt>
        <w:sdtPr>
          <w:id w:val="195860000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2842D7">
            <w:rPr>
              <w:rFonts w:ascii="MS Gothic" w:eastAsia="MS Gothic" w:hAnsi="MS Gothic" w:hint="eastAsia"/>
            </w:rPr>
            <w:t>☐</w:t>
          </w:r>
        </w:sdtContent>
      </w:sdt>
      <w:r w:rsidR="007E052C">
        <w:t xml:space="preserve">Cheese </w:t>
      </w:r>
      <w:sdt>
        <w:sdtPr>
          <w:id w:val="-13595764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2842D7">
            <w:rPr>
              <w:rFonts w:ascii="MS Gothic" w:eastAsia="MS Gothic" w:hAnsi="MS Gothic" w:hint="eastAsia"/>
            </w:rPr>
            <w:t>☐</w:t>
          </w:r>
        </w:sdtContent>
      </w:sdt>
      <w:r w:rsidR="007E052C">
        <w:t xml:space="preserve">Jalapenos </w:t>
      </w:r>
      <w:sdt>
        <w:sdtPr>
          <w:id w:val="-181024092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2842D7">
            <w:rPr>
              <w:rFonts w:ascii="MS Gothic" w:eastAsia="MS Gothic" w:hAnsi="MS Gothic" w:hint="eastAsia"/>
            </w:rPr>
            <w:t>☐</w:t>
          </w:r>
        </w:sdtContent>
      </w:sdt>
      <w:r w:rsidR="007E052C">
        <w:t xml:space="preserve">Mushrooms </w:t>
      </w:r>
      <w:sdt>
        <w:sdtPr>
          <w:id w:val="31198978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7E052C">
            <w:rPr>
              <w:rFonts w:ascii="MS Gothic" w:eastAsia="MS Gothic" w:hAnsi="MS Gothic" w:hint="eastAsia"/>
            </w:rPr>
            <w:t>☐</w:t>
          </w:r>
        </w:sdtContent>
      </w:sdt>
      <w:r w:rsidR="007E052C">
        <w:t xml:space="preserve">Sausage </w:t>
      </w:r>
      <w:sdt>
        <w:sdtPr>
          <w:id w:val="89146797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7E052C">
            <w:rPr>
              <w:rFonts w:ascii="MS Gothic" w:eastAsia="MS Gothic" w:hAnsi="MS Gothic" w:hint="eastAsia"/>
            </w:rPr>
            <w:t>☐</w:t>
          </w:r>
        </w:sdtContent>
      </w:sdt>
      <w:r w:rsidR="007E052C">
        <w:t xml:space="preserve">Chicken  </w:t>
      </w:r>
      <w:sdt>
        <w:sdtPr>
          <w:id w:val="-1462024672"/>
          <w:text/>
        </w:sdtPr>
        <w:sdtEndPr/>
        <w:sdtContent>
          <w:r w:rsidR="00F214BC">
            <w:t>Beef</w:t>
          </w:r>
        </w:sdtContent>
      </w:sdt>
    </w:p>
    <w:p w:rsidR="006235F8" w:rsidRPr="006235F8" w:rsidRDefault="00CE0B05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 w:rsidRPr="006235F8">
        <w:rPr>
          <w:sz w:val="24"/>
          <w:szCs w:val="24"/>
        </w:rPr>
        <w:t xml:space="preserve">What is your dream job and why?  </w:t>
      </w:r>
      <w:r w:rsidR="00FD20D2" w:rsidRPr="006235F8">
        <w:rPr>
          <w:sz w:val="24"/>
          <w:szCs w:val="24"/>
        </w:rPr>
        <w:t>Limit your answer to</w:t>
      </w:r>
      <w:r w:rsidR="00FD20D2">
        <w:rPr>
          <w:sz w:val="24"/>
          <w:szCs w:val="24"/>
        </w:rPr>
        <w:t xml:space="preserve"> 2</w:t>
      </w:r>
      <w:r w:rsidR="00FD20D2" w:rsidRPr="006235F8">
        <w:rPr>
          <w:sz w:val="24"/>
          <w:szCs w:val="24"/>
        </w:rPr>
        <w:t>00 words</w:t>
      </w:r>
      <w:r w:rsidR="00FD20D2">
        <w:rPr>
          <w:sz w:val="24"/>
          <w:szCs w:val="24"/>
        </w:rPr>
        <w:br/>
      </w:r>
      <w:sdt>
        <w:sdtPr>
          <w:id w:val="-706406529"/>
          <w:placeholder>
            <w:docPart w:val="CCFFD730EFEF0641B736B66C14BEFA13"/>
          </w:placeholder>
          <w:showingPlcHdr/>
        </w:sdtPr>
        <w:sdtEndPr/>
        <w:sdtContent>
          <w:r w:rsidR="002842D7">
            <w:rPr>
              <w:rStyle w:val="PlaceholderText"/>
            </w:rPr>
            <w:t>Tell us about your dream job</w:t>
          </w:r>
          <w:r w:rsidR="002842D7" w:rsidRPr="00292E8B">
            <w:rPr>
              <w:rStyle w:val="PlaceholderText"/>
            </w:rPr>
            <w:t>.</w:t>
          </w:r>
        </w:sdtContent>
      </w:sdt>
    </w:p>
    <w:p w:rsidR="00CE0B05" w:rsidRDefault="00CE0B05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bookmarkStart w:id="0" w:name="_GoBack"/>
      <w:r>
        <w:t>What type of vehicle do you drive?</w:t>
      </w:r>
      <w:r w:rsidR="00995B03">
        <w:t xml:space="preserve"> </w:t>
      </w:r>
      <w:r w:rsidR="00FD20D2">
        <w:t xml:space="preserve"> </w:t>
      </w:r>
      <w:sdt>
        <w:sdtPr>
          <w:id w:val="-1116291216"/>
          <w:placeholder>
            <w:docPart w:val="15E41D9A20246A4DB02057F9B00E736D"/>
          </w:placeholder>
          <w:showingPlcHdr/>
          <w:text/>
        </w:sdtPr>
        <w:sdtEndPr/>
        <w:sdtContent>
          <w:r w:rsidR="002842D7" w:rsidRPr="00292E8B">
            <w:rPr>
              <w:rStyle w:val="PlaceholderText"/>
            </w:rPr>
            <w:t xml:space="preserve">Click here to enter </w:t>
          </w:r>
          <w:r w:rsidR="002842D7">
            <w:rPr>
              <w:rStyle w:val="PlaceholderText"/>
            </w:rPr>
            <w:t>your response</w:t>
          </w:r>
          <w:r w:rsidR="002842D7" w:rsidRPr="00292E8B">
            <w:rPr>
              <w:rStyle w:val="PlaceholderText"/>
            </w:rPr>
            <w:t>.</w:t>
          </w:r>
        </w:sdtContent>
      </w:sdt>
    </w:p>
    <w:bookmarkEnd w:id="0"/>
    <w:sectPr w:rsidR="00CE0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3334F"/>
    <w:multiLevelType w:val="hybridMultilevel"/>
    <w:tmpl w:val="3BC0A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23E4E"/>
    <w:multiLevelType w:val="hybridMultilevel"/>
    <w:tmpl w:val="1282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001"/>
    <w:rsid w:val="000A4A2A"/>
    <w:rsid w:val="0013052D"/>
    <w:rsid w:val="00227B20"/>
    <w:rsid w:val="00246197"/>
    <w:rsid w:val="002842D7"/>
    <w:rsid w:val="006235F8"/>
    <w:rsid w:val="006374E1"/>
    <w:rsid w:val="007E052C"/>
    <w:rsid w:val="00964F5A"/>
    <w:rsid w:val="009762BC"/>
    <w:rsid w:val="00995B03"/>
    <w:rsid w:val="00B3044E"/>
    <w:rsid w:val="00B760F0"/>
    <w:rsid w:val="00C55001"/>
    <w:rsid w:val="00C631C4"/>
    <w:rsid w:val="00CE0B05"/>
    <w:rsid w:val="00E67B6C"/>
    <w:rsid w:val="00EA739F"/>
    <w:rsid w:val="00EB324A"/>
    <w:rsid w:val="00F214BC"/>
    <w:rsid w:val="00FD20D2"/>
    <w:rsid w:val="00FD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7B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B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B05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7B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B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B05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garcian:Downloads:Form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88A48016092364EB582A3005E23C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5F02D-1216-1C44-9C2F-C9BA0B78F14C}"/>
      </w:docPartPr>
      <w:docPartBody>
        <w:p w:rsidR="00000000" w:rsidRDefault="00585716">
          <w:pPr>
            <w:pStyle w:val="788A48016092364EB582A3005E23CBF9"/>
          </w:pPr>
          <w:r w:rsidRPr="00292E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name</w:t>
          </w:r>
          <w:r w:rsidRPr="00292E8B">
            <w:rPr>
              <w:rStyle w:val="PlaceholderText"/>
            </w:rPr>
            <w:t>.</w:t>
          </w:r>
        </w:p>
      </w:docPartBody>
    </w:docPart>
    <w:docPart>
      <w:docPartPr>
        <w:name w:val="D033EDE85FBAA743955ACE96FD05F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4D412-B468-C14B-856D-FEBE7DF23611}"/>
      </w:docPartPr>
      <w:docPartBody>
        <w:p w:rsidR="00000000" w:rsidRDefault="00585716">
          <w:pPr>
            <w:pStyle w:val="D033EDE85FBAA743955ACE96FD05F6BB"/>
          </w:pPr>
          <w:r w:rsidRPr="00292E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your age range</w:t>
          </w:r>
          <w:r w:rsidRPr="00292E8B">
            <w:rPr>
              <w:rStyle w:val="PlaceholderText"/>
            </w:rPr>
            <w:t>.</w:t>
          </w:r>
        </w:p>
      </w:docPartBody>
    </w:docPart>
    <w:docPart>
      <w:docPartPr>
        <w:name w:val="BE1ACD7B6254AC4F908BED658392F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61751-DEAF-5F43-9E52-B1C6AA60FD0C}"/>
      </w:docPartPr>
      <w:docPartBody>
        <w:p w:rsidR="00000000" w:rsidRDefault="00585716">
          <w:pPr>
            <w:pStyle w:val="BE1ACD7B6254AC4F908BED658392FEE0"/>
          </w:pPr>
          <w:r w:rsidRPr="00292E8B">
            <w:rPr>
              <w:rStyle w:val="PlaceholderText"/>
            </w:rPr>
            <w:t xml:space="preserve">Click here to </w:t>
          </w:r>
          <w:r>
            <w:rPr>
              <w:rStyle w:val="PlaceholderText"/>
            </w:rPr>
            <w:t>choose your D.O.B</w:t>
          </w:r>
          <w:r w:rsidRPr="00292E8B">
            <w:rPr>
              <w:rStyle w:val="PlaceholderText"/>
            </w:rPr>
            <w:t>.</w:t>
          </w:r>
        </w:p>
      </w:docPartBody>
    </w:docPart>
    <w:docPart>
      <w:docPartPr>
        <w:name w:val="F0861881A475C04DB90FFD2BDE054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97252-54F3-5D44-9313-719260F72C42}"/>
      </w:docPartPr>
      <w:docPartBody>
        <w:p w:rsidR="00000000" w:rsidRDefault="00585716">
          <w:pPr>
            <w:pStyle w:val="F0861881A475C04DB90FFD2BDE054E97"/>
          </w:pPr>
          <w:r w:rsidRPr="00FD6C44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Zip Code</w:t>
          </w:r>
          <w:r w:rsidRPr="00FD6C44">
            <w:rPr>
              <w:rStyle w:val="PlaceholderText"/>
            </w:rPr>
            <w:t>.</w:t>
          </w:r>
        </w:p>
      </w:docPartBody>
    </w:docPart>
    <w:docPart>
      <w:docPartPr>
        <w:name w:val="8CEB66D26303D64FB1BF1CA5575F7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AD2E6-09C4-F643-97A4-5AACFA2A795A}"/>
      </w:docPartPr>
      <w:docPartBody>
        <w:p w:rsidR="00000000" w:rsidRDefault="00585716">
          <w:pPr>
            <w:pStyle w:val="8CEB66D26303D64FB1BF1CA5575F7F17"/>
          </w:pPr>
          <w:r w:rsidRPr="00292E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phone number</w:t>
          </w:r>
          <w:r w:rsidRPr="00292E8B">
            <w:rPr>
              <w:rStyle w:val="PlaceholderText"/>
            </w:rPr>
            <w:t>.</w:t>
          </w:r>
        </w:p>
      </w:docPartBody>
    </w:docPart>
    <w:docPart>
      <w:docPartPr>
        <w:name w:val="D3FB817A78A603468FF05E9C4A7E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E49BE-049A-8040-9077-80989A1DF76E}"/>
      </w:docPartPr>
      <w:docPartBody>
        <w:p w:rsidR="00000000" w:rsidRDefault="00585716">
          <w:pPr>
            <w:pStyle w:val="D3FB817A78A603468FF05E9C4A7EF77D"/>
          </w:pPr>
          <w:r w:rsidRPr="00292E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a color and tell us why you like it</w:t>
          </w:r>
          <w:r w:rsidRPr="00292E8B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88A48016092364EB582A3005E23CBF9">
    <w:name w:val="788A48016092364EB582A3005E23CBF9"/>
  </w:style>
  <w:style w:type="paragraph" w:customStyle="1" w:styleId="D033EDE85FBAA743955ACE96FD05F6BB">
    <w:name w:val="D033EDE85FBAA743955ACE96FD05F6BB"/>
  </w:style>
  <w:style w:type="paragraph" w:customStyle="1" w:styleId="BE1ACD7B6254AC4F908BED658392FEE0">
    <w:name w:val="BE1ACD7B6254AC4F908BED658392FEE0"/>
  </w:style>
  <w:style w:type="paragraph" w:customStyle="1" w:styleId="F0861881A475C04DB90FFD2BDE054E97">
    <w:name w:val="F0861881A475C04DB90FFD2BDE054E97"/>
  </w:style>
  <w:style w:type="paragraph" w:customStyle="1" w:styleId="8CEB66D26303D64FB1BF1CA5575F7F17">
    <w:name w:val="8CEB66D26303D64FB1BF1CA5575F7F17"/>
  </w:style>
  <w:style w:type="paragraph" w:customStyle="1" w:styleId="D3FB817A78A603468FF05E9C4A7EF77D">
    <w:name w:val="D3FB817A78A603468FF05E9C4A7EF77D"/>
  </w:style>
  <w:style w:type="paragraph" w:customStyle="1" w:styleId="CCFFD730EFEF0641B736B66C14BEFA13">
    <w:name w:val="CCFFD730EFEF0641B736B66C14BEFA13"/>
  </w:style>
  <w:style w:type="paragraph" w:customStyle="1" w:styleId="15E41D9A20246A4DB02057F9B00E736D">
    <w:name w:val="15E41D9A20246A4DB02057F9B00E736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88A48016092364EB582A3005E23CBF9">
    <w:name w:val="788A48016092364EB582A3005E23CBF9"/>
  </w:style>
  <w:style w:type="paragraph" w:customStyle="1" w:styleId="D033EDE85FBAA743955ACE96FD05F6BB">
    <w:name w:val="D033EDE85FBAA743955ACE96FD05F6BB"/>
  </w:style>
  <w:style w:type="paragraph" w:customStyle="1" w:styleId="BE1ACD7B6254AC4F908BED658392FEE0">
    <w:name w:val="BE1ACD7B6254AC4F908BED658392FEE0"/>
  </w:style>
  <w:style w:type="paragraph" w:customStyle="1" w:styleId="F0861881A475C04DB90FFD2BDE054E97">
    <w:name w:val="F0861881A475C04DB90FFD2BDE054E97"/>
  </w:style>
  <w:style w:type="paragraph" w:customStyle="1" w:styleId="8CEB66D26303D64FB1BF1CA5575F7F17">
    <w:name w:val="8CEB66D26303D64FB1BF1CA5575F7F17"/>
  </w:style>
  <w:style w:type="paragraph" w:customStyle="1" w:styleId="D3FB817A78A603468FF05E9C4A7EF77D">
    <w:name w:val="D3FB817A78A603468FF05E9C4A7EF77D"/>
  </w:style>
  <w:style w:type="paragraph" w:customStyle="1" w:styleId="CCFFD730EFEF0641B736B66C14BEFA13">
    <w:name w:val="CCFFD730EFEF0641B736B66C14BEFA13"/>
  </w:style>
  <w:style w:type="paragraph" w:customStyle="1" w:styleId="15E41D9A20246A4DB02057F9B00E736D">
    <w:name w:val="15E41D9A20246A4DB02057F9B00E73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4C63A1-B965-2848-92B7-11B9F201E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Form-Template.dotx</Template>
  <TotalTime>3</TotalTime>
  <Pages>1</Pages>
  <Words>116</Words>
  <Characters>475</Characters>
  <Application>Microsoft Macintosh Word</Application>
  <DocSecurity>0</DocSecurity>
  <Lines>12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Hospital XYZ</Company>
  <LinksUpToDate>false</LinksUpToDate>
  <CharactersWithSpaces>582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Demographics Form FRM0001</dc:title>
  <dc:subject>Trial 123</dc:subject>
  <dc:creator>John Smith</dc:creator>
  <cp:keywords/>
  <dc:description/>
  <cp:lastModifiedBy>Andres Garcia</cp:lastModifiedBy>
  <cp:revision>1</cp:revision>
  <dcterms:created xsi:type="dcterms:W3CDTF">2015-04-20T16:52:00Z</dcterms:created>
  <dcterms:modified xsi:type="dcterms:W3CDTF">2015-04-20T16:56:00Z</dcterms:modified>
  <cp:category/>
</cp:coreProperties>
</file>